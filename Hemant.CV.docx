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F15631" w:rsidRPr="00FA7B5B" w14:paraId="225673AF" w14:textId="77777777" w:rsidTr="0CCBD5F5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F15631" w:rsidRPr="002D44B0" w14:paraId="225673A4" w14:textId="77777777" w:rsidTr="0CCBD5F5">
              <w:tc>
                <w:tcPr>
                  <w:tcW w:w="6237" w:type="dxa"/>
                </w:tcPr>
                <w:p w14:paraId="225673A3" w14:textId="77777777" w:rsidR="00F15631" w:rsidRPr="002D44B0" w:rsidRDefault="0CCBD5F5" w:rsidP="0CCBD5F5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Hemant Pawar</w:t>
                  </w:r>
                </w:p>
              </w:tc>
            </w:tr>
            <w:tr w:rsidR="00F15631" w:rsidRPr="002D44B0" w14:paraId="225673A6" w14:textId="77777777" w:rsidTr="0CCBD5F5">
              <w:trPr>
                <w:trHeight w:val="513"/>
              </w:trPr>
              <w:tc>
                <w:tcPr>
                  <w:tcW w:w="6237" w:type="dxa"/>
                </w:tcPr>
                <w:p w14:paraId="225673A5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 : Indian ▪ Date of birth : 12 November 1987</w:t>
                  </w:r>
                </w:p>
              </w:tc>
            </w:tr>
          </w:tbl>
          <w:p w14:paraId="03A3170D" w14:textId="2EB729EA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A7" w14:textId="69B274EC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F15631" w:rsidRPr="002D44B0" w14:paraId="225673A9" w14:textId="77777777" w:rsidTr="0CCBD5F5">
              <w:tc>
                <w:tcPr>
                  <w:tcW w:w="3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A8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F15631" w:rsidRPr="00FA7B5B" w14:paraId="225673AD" w14:textId="77777777" w:rsidTr="0CCBD5F5">
              <w:tc>
                <w:tcPr>
                  <w:tcW w:w="3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AA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+91-9996062170</w:t>
                  </w:r>
                </w:p>
                <w:p w14:paraId="225673AB" w14:textId="77777777" w:rsidR="00F15631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color w:val="3B3E4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Email 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hemant@hemantpawar.com</w:t>
                  </w:r>
                </w:p>
                <w:p w14:paraId="225673AC" w14:textId="77777777" w:rsidR="00F15631" w:rsidRPr="00FA7B5B" w:rsidRDefault="0CCBD5F5" w:rsidP="0CCBD5F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Homepage : </w:t>
                  </w:r>
                  <w:r w:rsidRPr="0CCBD5F5">
                    <w:rPr>
                      <w:rFonts w:ascii="Arial" w:hAnsi="Arial" w:cs="Arial"/>
                      <w:color w:val="3B3E42"/>
                      <w:lang w:val="fr-FR"/>
                    </w:rPr>
                    <w:t>www.hemantpawar.com</w:t>
                  </w:r>
                </w:p>
              </w:tc>
            </w:tr>
          </w:tbl>
          <w:p w14:paraId="225673AE" w14:textId="77777777" w:rsidR="00F15631" w:rsidRPr="00FA7B5B" w:rsidRDefault="00F15631" w:rsidP="72F87A1F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864960" w14:paraId="225673B7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3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2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F15631" w:rsidRPr="00864960" w14:paraId="225673B5" w14:textId="77777777" w:rsidTr="00C92DE4">
              <w:trPr>
                <w:trHeight w:val="342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25673B4" w14:textId="3F4D4C5E" w:rsidR="00F15631" w:rsidRPr="00C92DE4" w:rsidRDefault="0CCBD5F5" w:rsidP="0CCBD5F5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>#</w:t>
                  </w:r>
                  <w:r w:rsidR="00DC46D8">
                    <w:rPr>
                      <w:rFonts w:ascii="Arial" w:hAnsi="Arial" w:cs="Arial"/>
                      <w:color w:val="3B3E42"/>
                      <w:lang w:val="fr-FR"/>
                    </w:rPr>
                    <w:t>270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, </w:t>
                  </w:r>
                  <w:proofErr w:type="spellStart"/>
                  <w:r w:rsidRPr="00C92DE4">
                    <w:rPr>
                      <w:rFonts w:ascii="Arial" w:eastAsia="Arial" w:hAnsi="Arial" w:cs="Arial"/>
                      <w:lang w:val="fr-FR"/>
                    </w:rPr>
                    <w:t>Sector</w:t>
                  </w:r>
                  <w:proofErr w:type="spellEnd"/>
                  <w:r w:rsidRPr="00C92DE4">
                    <w:rPr>
                      <w:rFonts w:ascii="Arial" w:eastAsia="Arial" w:hAnsi="Arial" w:cs="Arial"/>
                      <w:lang w:val="fr-FR"/>
                    </w:rPr>
                    <w:t xml:space="preserve"> </w:t>
                  </w:r>
                  <w:r w:rsidR="00DC46D8">
                    <w:rPr>
                      <w:rFonts w:ascii="Arial" w:eastAsia="Arial" w:hAnsi="Arial" w:cs="Arial"/>
                      <w:lang w:val="fr-FR"/>
                    </w:rPr>
                    <w:t>1</w:t>
                  </w:r>
                  <w:r w:rsidRPr="00C92DE4">
                    <w:rPr>
                      <w:rFonts w:ascii="Arial" w:eastAsia="Arial" w:hAnsi="Arial" w:cs="Arial"/>
                      <w:lang w:val="fr-FR"/>
                    </w:rPr>
                    <w:t>,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</w:t>
                  </w:r>
                  <w:r w:rsidR="00DC46D8">
                    <w:rPr>
                      <w:rFonts w:ascii="Arial" w:hAnsi="Arial" w:cs="Arial"/>
                      <w:color w:val="3B3E42"/>
                      <w:lang w:val="fr-FR"/>
                    </w:rPr>
                    <w:t>Rohtak</w:t>
                  </w:r>
                  <w:r w:rsidRPr="00C92DE4">
                    <w:rPr>
                      <w:rFonts w:ascii="Arial" w:hAnsi="Arial" w:cs="Arial"/>
                      <w:color w:val="3B3E42"/>
                      <w:lang w:val="fr-FR"/>
                    </w:rPr>
                    <w:t xml:space="preserve"> (Haryana) - 12</w:t>
                  </w:r>
                  <w:r w:rsidR="00B56ED8">
                    <w:rPr>
                      <w:rFonts w:ascii="Arial" w:hAnsi="Arial" w:cs="Arial"/>
                      <w:color w:val="3B3E42"/>
                      <w:lang w:val="fr-FR"/>
                    </w:rPr>
                    <w:t>4001</w:t>
                  </w:r>
                </w:p>
              </w:tc>
            </w:tr>
          </w:tbl>
          <w:p w14:paraId="29AC3DBD" w14:textId="77777777" w:rsidR="00F15631" w:rsidRDefault="00F15631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14:paraId="225673B6" w14:textId="35F0E2ED" w:rsidR="00C92DE4" w:rsidRPr="00864960" w:rsidRDefault="00C92DE4" w:rsidP="0CCBD5F5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F15631" w:rsidRPr="002D44B0" w14:paraId="225673C5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B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BA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F15631" w:rsidRPr="002D44B0" w14:paraId="225673C3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F15631" w:rsidRPr="002D44B0" w14:paraId="225673BE" w14:textId="77777777" w:rsidTr="0CCBD5F5">
                    <w:tc>
                      <w:tcPr>
                        <w:tcW w:w="2145" w:type="dxa"/>
                      </w:tcPr>
                      <w:p w14:paraId="225673BC" w14:textId="77777777" w:rsidR="00F15631" w:rsidRPr="00C92DE4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6F40988" w14:textId="77777777" w:rsidR="00F15631" w:rsidRPr="00C92DE4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>I am seeking a position where I can effectively contribute my skills as Software Professional, possessing competent Technical Skills.</w:t>
                        </w:r>
                      </w:p>
                      <w:p w14:paraId="225673BD" w14:textId="77777777" w:rsidR="002379DF" w:rsidRPr="002D44B0" w:rsidRDefault="002379DF" w:rsidP="72F87A1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25673C2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6BF9E76D" w14:textId="77777777" w:rsidR="00C92DE4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C4" w14:textId="6B945A78" w:rsidR="00C92DE4" w:rsidRPr="002D44B0" w:rsidRDefault="00C92DE4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D8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5F6332" w:rsidRPr="002D44B0" w14:paraId="6C08080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9A9A412" w14:textId="54BE1B08" w:rsidR="005F633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Experience</w:t>
                  </w:r>
                </w:p>
              </w:tc>
            </w:tr>
            <w:tr w:rsidR="005F6332" w:rsidRPr="002D44B0" w14:paraId="15108A6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CCBD5F5" w14:paraId="7468A394" w14:textId="77777777" w:rsidTr="0CCBD5F5">
                    <w:tc>
                      <w:tcPr>
                        <w:tcW w:w="2145" w:type="dxa"/>
                      </w:tcPr>
                      <w:p w14:paraId="324CD7B6" w14:textId="2C3FC160" w:rsidR="00C92DE4" w:rsidRDefault="00C1362F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Advertise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.com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 xml:space="preserve">(April, 2018- </w:t>
                        </w:r>
                        <w:r w:rsidR="00DC46D8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Nov., 2019</w:t>
                        </w:r>
                        <w:r w:rsidRPr="00C1362F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)</w:t>
                        </w:r>
                        <w:r w:rsidR="008D345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08D345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br/>
                        </w:r>
                        <w:r w:rsidR="0CCBD5F5"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ILANTUS Technologies</w:t>
                        </w:r>
                      </w:p>
                      <w:p w14:paraId="4ACD8FD2" w14:textId="48FC224E" w:rsidR="0CCBD5F5" w:rsidRDefault="0CCBD5F5" w:rsidP="00C92DE4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(Sept., 2014 – Oct., 2015)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A82A19C" w14:textId="2E2C509A" w:rsidR="0CCBD5F5" w:rsidRPr="00C92DE4" w:rsidRDefault="00C1362F" w:rsidP="00C1362F">
                        <w:pPr>
                          <w:spacing w:after="240"/>
                          <w:jc w:val="left"/>
                          <w:rPr>
                            <w:rFonts w:ascii="Arial" w:eastAsia="Arial" w:hAnsi="Arial" w:cs="Arial"/>
                          </w:rPr>
                        </w:pP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Sr. Software Engineer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>Advertise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.com (Advertise</w:t>
                        </w:r>
                        <w:r w:rsidRPr="00862821">
                          <w:rPr>
                            <w:rFonts w:ascii="Arial" w:eastAsia="Arial" w:hAnsi="Arial" w:cs="Arial"/>
                            <w:b/>
                          </w:rPr>
                          <w:t xml:space="preserve"> Technologies Pvt. Ltd.</w:t>
                        </w:r>
                        <w:r w:rsidR="00DC46D8">
                          <w:rPr>
                            <w:rFonts w:ascii="Arial" w:eastAsia="Arial" w:hAnsi="Arial" w:cs="Arial"/>
                            <w:b/>
                          </w:rPr>
                          <w:t>), Hyderabad.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Responsible for managing their browser </w:t>
                        </w:r>
                        <w:r w:rsidR="00862821">
                          <w:rPr>
                            <w:rFonts w:ascii="Arial" w:eastAsia="Arial" w:hAnsi="Arial" w:cs="Arial"/>
                          </w:rPr>
                          <w:t>extension and other products.</w:t>
                        </w:r>
                        <w:r>
                          <w:rPr>
                            <w:rFonts w:ascii="Arial" w:eastAsia="Arial" w:hAnsi="Arial" w:cs="Arial"/>
                          </w:rPr>
                          <w:br/>
                        </w:r>
                        <w:r w:rsidR="008D3459">
                          <w:rPr>
                            <w:rFonts w:ascii="Arial" w:eastAsia="Arial" w:hAnsi="Arial" w:cs="Arial"/>
                          </w:rPr>
                          <w:br/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Working as a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Sr. Software Engineer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</w:t>
                        </w:r>
                        <w:r w:rsidR="0CCBD5F5" w:rsidRPr="00C92DE4">
                          <w:rPr>
                            <w:rFonts w:ascii="Arial" w:eastAsia="Arial" w:hAnsi="Arial" w:cs="Arial"/>
                            <w:b/>
                            <w:bCs/>
                          </w:rPr>
                          <w:t>Ilantus Technologies Pvt. Ltd., Bangalore</w:t>
                        </w:r>
                        <w:r w:rsidR="0CCBD5F5" w:rsidRPr="00C92DE4">
                          <w:rPr>
                            <w:rFonts w:ascii="Arial" w:eastAsia="Arial" w:hAnsi="Arial" w:cs="Arial"/>
                          </w:rPr>
                          <w:t xml:space="preserve"> in products department and responsible for developing and managing the browser extension for Firefox and Google Chrome</w:t>
                        </w:r>
                        <w:r w:rsidR="008F1560"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c>
                  </w:tr>
                  <w:tr w:rsidR="005F6332" w:rsidRPr="002D44B0" w14:paraId="57B5B377" w14:textId="77777777" w:rsidTr="0CCBD5F5">
                    <w:tc>
                      <w:tcPr>
                        <w:tcW w:w="2145" w:type="dxa"/>
                      </w:tcPr>
                      <w:p w14:paraId="63F969D0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</w:p>
                      <w:p w14:paraId="0B28C4F2" w14:textId="5C945223" w:rsidR="005F6332" w:rsidRP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(July, 2013 – July, 2014)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61827A5" w14:textId="2D79E266" w:rsidR="008862B2" w:rsidRPr="00C92DE4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QScript </w:t>
                        </w:r>
                        <w:r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(a market research B2B startup)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incubated from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iAccelerator, CIIE, IIM Ahmedabad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(2013 batch). I was with them during incubation program where along with some other tasks like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 compiler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development etc., I was the guy who was responsible for building our </w:t>
                        </w:r>
                        <w:r w:rsidRPr="00C92DE4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0C92DE4">
                          <w:rPr>
                            <w:rFonts w:ascii="Arial" w:hAnsi="Arial" w:cs="Arial"/>
                            <w:color w:val="3B3E42"/>
                          </w:rPr>
                          <w:t xml:space="preserve"> Android App.</w:t>
                        </w:r>
                        <w:r w:rsidR="008862B2" w:rsidRPr="00C92DE4">
                          <w:br/>
                        </w:r>
                      </w:p>
                    </w:tc>
                  </w:tr>
                  <w:tr w:rsidR="005F6332" w:rsidRPr="002D44B0" w14:paraId="0BF7C792" w14:textId="77777777" w:rsidTr="0CCBD5F5">
                    <w:tc>
                      <w:tcPr>
                        <w:tcW w:w="2145" w:type="dxa"/>
                      </w:tcPr>
                      <w:p w14:paraId="5E51E97E" w14:textId="77777777" w:rsidR="005F633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Freelancer</w:t>
                        </w:r>
                      </w:p>
                      <w:p w14:paraId="6ECAB4BD" w14:textId="0499C3F5" w:rsidR="005F6332" w:rsidRPr="008862B2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sz w:val="16"/>
                            <w:szCs w:val="16"/>
                          </w:rPr>
                          <w:t>(August, 2009 – Present)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3B1E9513" w14:textId="67654469" w:rsidR="005F6332" w:rsidRDefault="0CCBD5F5" w:rsidP="008F1560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I started freelancing during my college days. I develop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extensions for Firefox &amp; Google Chrome 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(mainly in JavaScript) and one time I was the ranked no. 1 freelancer in browser extension category for almost a year (this 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was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the biggest freelancing website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 xml:space="preserve"> at the time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). I completed </w:t>
                        </w:r>
                        <w:r w:rsidR="00A21922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0+ </w:t>
                        </w:r>
                        <w:r w:rsidR="005F0AC1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browser extension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projects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successfully as a freelancer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  <w:r w:rsidR="005F0AC1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>at</w:t>
                        </w:r>
                        <w:r w:rsidR="002A54A5">
                          <w:rPr>
                            <w:rFonts w:ascii="Arial" w:hAnsi="Arial" w:cs="Arial"/>
                            <w:color w:val="3B3E42"/>
                          </w:rPr>
                          <w:t>:</w:t>
                        </w:r>
                        <w:r w:rsidR="00B226B4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B226B4" w:rsidRPr="002A54A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(https://www.freelancer.com/u/hemantonpc.html)</w:t>
                        </w:r>
                      </w:p>
                      <w:p w14:paraId="7184BA9B" w14:textId="3E560BCD" w:rsidR="002379DF" w:rsidRPr="005F6332" w:rsidRDefault="002379DF" w:rsidP="005F633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70B2C3DB" w14:textId="77777777" w:rsidR="005F6332" w:rsidRPr="002D44B0" w:rsidRDefault="005F6332" w:rsidP="005F633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CBA75AF" w14:textId="751CEFC5" w:rsidR="00714E84" w:rsidRDefault="00714E8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2751DF" w14:textId="77777777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751538" w:rsidRPr="002D44B0" w14:paraId="6927921E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134943C" w14:textId="38EDC08E" w:rsidR="00751538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751538" w:rsidRPr="002D44B0" w14:paraId="0E618DC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A718AC6" w14:textId="52A1EF31" w:rsidR="00751538" w:rsidRDefault="0CCBD5F5" w:rsidP="0CCBD5F5">
                  <w:pPr>
                    <w:spacing w:before="80" w:after="120" w:line="240" w:lineRule="auto"/>
                    <w:jc w:val="center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p w14:paraId="4D50A9B6" w14:textId="776284EE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JavaScript, ES6+</w:t>
                  </w:r>
                </w:p>
                <w:p w14:paraId="2A8B7719" w14:textId="00DC32C6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Google Chrome extensions,</w:t>
                  </w:r>
                  <w:r w:rsidR="002A54A5">
                    <w:rPr>
                      <w:rFonts w:ascii="Arial" w:hAnsi="Arial" w:cs="Arial"/>
                      <w:color w:val="3B3E42"/>
                    </w:rPr>
                    <w:t xml:space="preserve"> </w:t>
                  </w:r>
                  <w:r w:rsidR="002A54A5" w:rsidRPr="0CCBD5F5">
                    <w:rPr>
                      <w:rFonts w:ascii="Arial" w:hAnsi="Arial" w:cs="Arial"/>
                      <w:color w:val="3B3E42"/>
                    </w:rPr>
                    <w:t xml:space="preserve">Firefox add-ons, </w:t>
                  </w: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Greasemonkey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user scripts, PhoneGap</w:t>
                  </w:r>
                </w:p>
                <w:p w14:paraId="4364B49A" w14:textId="3944CD6A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 xml:space="preserve">Visual Basic 6.0, </w:t>
                  </w: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Matlab</w:t>
                  </w:r>
                  <w:proofErr w:type="spellEnd"/>
                </w:p>
                <w:p w14:paraId="09714C78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Flex, Bison (</w:t>
                  </w:r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for compiler construction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5A8F46DF" w14:textId="77777777" w:rsidR="004F408D" w:rsidRPr="005F196E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Git</w:t>
                  </w:r>
                </w:p>
                <w:p w14:paraId="459ECA74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Zsh</w:t>
                  </w:r>
                  <w:proofErr w:type="spellEnd"/>
                  <w:r w:rsidRPr="0CCBD5F5">
                    <w:rPr>
                      <w:rFonts w:ascii="Arial" w:hAnsi="Arial" w:cs="Arial"/>
                      <w:color w:val="3B3E42"/>
                    </w:rPr>
                    <w:t xml:space="preserve"> / Bash</w:t>
                  </w:r>
                </w:p>
                <w:p w14:paraId="77C99E20" w14:textId="77777777" w:rsidR="004F408D" w:rsidRDefault="0CCBD5F5" w:rsidP="0CCBD5F5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color w:val="3B3E42"/>
                    </w:rPr>
                    <w:t>NSIS (</w:t>
                  </w:r>
                  <w:proofErr w:type="spellStart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>Nullsoft</w:t>
                  </w:r>
                  <w:proofErr w:type="spellEnd"/>
                  <w:r w:rsidRPr="0CCBD5F5">
                    <w:rPr>
                      <w:rFonts w:ascii="Arial" w:hAnsi="Arial" w:cs="Arial"/>
                      <w:i/>
                      <w:iCs/>
                      <w:color w:val="3B3E42"/>
                    </w:rPr>
                    <w:t xml:space="preserve"> Scriptable Install System</w:t>
                  </w:r>
                  <w:r w:rsidRPr="0CCBD5F5">
                    <w:rPr>
                      <w:rFonts w:ascii="Arial" w:hAnsi="Arial" w:cs="Arial"/>
                      <w:color w:val="3B3E42"/>
                    </w:rPr>
                    <w:t>)</w:t>
                  </w:r>
                </w:p>
                <w:p w14:paraId="2D5E1BE9" w14:textId="5C3654E1" w:rsidR="00751538" w:rsidRPr="00F94336" w:rsidRDefault="0CCBD5F5" w:rsidP="00F94336">
                  <w:pPr>
                    <w:pStyle w:val="ListParagraph"/>
                    <w:numPr>
                      <w:ilvl w:val="0"/>
                      <w:numId w:val="8"/>
                    </w:numPr>
                    <w:spacing w:before="80" w:after="120" w:line="240" w:lineRule="auto"/>
                    <w:ind w:left="2292"/>
                    <w:jc w:val="left"/>
                    <w:rPr>
                      <w:rFonts w:ascii="Arial" w:hAnsi="Arial" w:cs="Arial"/>
                      <w:color w:val="3B3E42"/>
                    </w:rPr>
                  </w:pPr>
                  <w:proofErr w:type="spellStart"/>
                  <w:r w:rsidRPr="0CCBD5F5">
                    <w:rPr>
                      <w:rFonts w:ascii="Arial" w:hAnsi="Arial" w:cs="Arial"/>
                      <w:color w:val="3B3E42"/>
                    </w:rPr>
                    <w:t>AutoIT</w:t>
                  </w:r>
                  <w:proofErr w:type="spellEnd"/>
                </w:p>
              </w:tc>
            </w:tr>
          </w:tbl>
          <w:p w14:paraId="75F2828D" w14:textId="2B6313B5" w:rsidR="00DC46D8" w:rsidRDefault="00DC46D8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F7C3AC" w14:textId="77777777" w:rsidR="00F94336" w:rsidRDefault="00F94336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4F408D" w:rsidRPr="002D44B0" w14:paraId="005E321B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BBF9904" w14:textId="77777777" w:rsidR="004F408D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Projects I’ve Done</w:t>
                  </w:r>
                </w:p>
              </w:tc>
            </w:tr>
            <w:tr w:rsidR="004F408D" w:rsidRPr="002D44B0" w14:paraId="607754DC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379DF" w:rsidRPr="002D44B0" w14:paraId="2C7826E7" w14:textId="77777777" w:rsidTr="0CCBD5F5">
                    <w:tc>
                      <w:tcPr>
                        <w:tcW w:w="2145" w:type="dxa"/>
                      </w:tcPr>
                      <w:p w14:paraId="7317D9B0" w14:textId="187929E3" w:rsidR="002379DF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EBAA925" w14:textId="54A6C2FE" w:rsidR="002379DF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PhoneGap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Android App and made some contribution in QScript compiler to make this app capable of directly taking the output from compiler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QScript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(www.qscript.co).</w:t>
                        </w:r>
                      </w:p>
                      <w:p w14:paraId="750719DD" w14:textId="1911E63E" w:rsidR="002379DF" w:rsidRDefault="002379DF" w:rsidP="004F408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28DDCFBD" w14:textId="73201416" w:rsidR="004F408D" w:rsidRPr="002D44B0" w:rsidRDefault="004F408D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CCBD5F5" w14:paraId="2DD42586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F6D0802" w14:textId="3D990696" w:rsidR="0CCBD5F5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Projects I’ve Done</w:t>
                  </w:r>
                </w:p>
              </w:tc>
            </w:tr>
            <w:tr w:rsidR="0CCBD5F5" w14:paraId="131FCA6D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DC46D8" w:rsidRPr="002D44B0" w14:paraId="142E53DD" w14:textId="77777777" w:rsidTr="00862A10">
                    <w:tc>
                      <w:tcPr>
                        <w:tcW w:w="2145" w:type="dxa"/>
                      </w:tcPr>
                      <w:p w14:paraId="28D1FD1E" w14:textId="77777777" w:rsidR="00DC46D8" w:rsidRPr="002D44B0" w:rsidRDefault="00DC46D8" w:rsidP="00DC46D8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0C5E19FF" w14:textId="2F4D41B8" w:rsidR="00DC46D8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Created an Internet Explorer &amp; Firefox plugin which provide the functionality very similar to Skype plugin &amp; allows to integrate the communication application files with the web browser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Bridge Communication, Fargo, USA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Pr="00DC46D8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www.ndbridge.com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AB606C3" w14:textId="100AE0C8" w:rsidR="00DC46D8" w:rsidRPr="002D44B0" w:rsidRDefault="00DC46D8" w:rsidP="00DC46D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1B716A6E" w14:textId="77777777" w:rsidTr="0CCBD5F5">
                    <w:tc>
                      <w:tcPr>
                        <w:tcW w:w="2145" w:type="dxa"/>
                      </w:tcPr>
                      <w:p w14:paraId="3442A166" w14:textId="5FBD839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3)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6F7AA6E9" w14:textId="33F69877" w:rsidR="0CCBD5F5" w:rsidRDefault="0CCBD5F5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Developed an Firefox Status bar extension which shows the various SEO statistics of the current URL in the status bar of the Firefox by providing a very simple but effective GUI,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Domain Hammer Inc., Brazil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</w:t>
                        </w:r>
                        <w:r w:rsidR="00C92DE4" w:rsidRPr="00C92DE4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www.domainhammer.com)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14:paraId="555367C4" w14:textId="6D3042AC" w:rsidR="00C92DE4" w:rsidRDefault="00C92DE4" w:rsidP="00C92DE4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50BB9D01" w14:textId="77777777" w:rsidTr="0CCBD5F5">
                    <w:tc>
                      <w:tcPr>
                        <w:tcW w:w="2145" w:type="dxa"/>
                      </w:tcPr>
                      <w:p w14:paraId="4433CC07" w14:textId="66694838" w:rsidR="0CCBD5F5" w:rsidRDefault="0CCBD5F5" w:rsidP="0CCBD5F5">
                        <w:pPr>
                          <w:jc w:val="right"/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4)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5690D1DF" w14:textId="15110253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Built a robust Kiosk system over the top of Firefox on Ubuntu 12.04 which restricts the users to break the Kiosk environment and can be managed by a remote server for 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Infoknowlogy, South Africa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CCBD5F5">
                          <w:rPr>
                            <w:rFonts w:ascii="Arial" w:hAnsi="Arial" w:cs="Arial"/>
                            <w:i/>
                            <w:iCs/>
                            <w:color w:val="3B3E42"/>
                          </w:rPr>
                          <w:t>(www.infoknowlogy.co.za).</w:t>
                        </w:r>
                      </w:p>
                      <w:p w14:paraId="2B2306A4" w14:textId="648611E1" w:rsidR="0CCBD5F5" w:rsidRDefault="0CCBD5F5" w:rsidP="0CCBD5F5">
                        <w:pPr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CCBD5F5" w14:paraId="26BEBD6C" w14:textId="77777777" w:rsidTr="0CCBD5F5">
                    <w:tc>
                      <w:tcPr>
                        <w:tcW w:w="2145" w:type="dxa"/>
                      </w:tcPr>
                      <w:p w14:paraId="779ACBAC" w14:textId="77777777" w:rsidR="0CCBD5F5" w:rsidRDefault="0CCBD5F5" w:rsidP="0CCBD5F5">
                        <w:pP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0326E932" w14:textId="1C0B4B48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And completed </w:t>
                        </w:r>
                        <w:r w:rsidR="00BC5E55">
                          <w:rPr>
                            <w:rFonts w:ascii="Arial" w:hAnsi="Arial" w:cs="Arial"/>
                            <w:color w:val="3B3E42"/>
                          </w:rPr>
                          <w:t>5</w:t>
                        </w: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0+ projects successfully in different domains as a freelancer:</w:t>
                        </w:r>
                      </w:p>
                      <w:p w14:paraId="7C40C95E" w14:textId="0A502451" w:rsidR="0CCBD5F5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https://www.freelancer.com/u/hemantonpc.html</w:t>
                        </w:r>
                      </w:p>
                    </w:tc>
                  </w:tr>
                </w:tbl>
                <w:p w14:paraId="57B79156" w14:textId="77777777" w:rsidR="0CCBD5F5" w:rsidRDefault="0CCBD5F5" w:rsidP="0CCBD5F5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04EE6D5" w14:textId="77777777" w:rsidR="00285E52" w:rsidRDefault="00285E52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43E413" w14:textId="77777777" w:rsidR="00C92DE4" w:rsidRDefault="00C92DE4" w:rsidP="72F87A1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285E52" w:rsidRPr="002D44B0" w14:paraId="2DCF96D5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453617C" w14:textId="77777777" w:rsidR="00285E52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285E52" w:rsidRPr="002D44B0" w14:paraId="206A125B" w14:textId="77777777" w:rsidTr="0CCBD5F5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285E52" w:rsidRPr="002D44B0" w14:paraId="045B9157" w14:textId="77777777" w:rsidTr="0CCBD5F5">
                    <w:tc>
                      <w:tcPr>
                        <w:tcW w:w="2145" w:type="dxa"/>
                      </w:tcPr>
                      <w:p w14:paraId="0FDA397B" w14:textId="5150E82A" w:rsidR="00285E52" w:rsidRPr="002D44B0" w:rsidRDefault="0CCBD5F5" w:rsidP="0CCBD5F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Project Undertaken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41DBDDD4" w14:textId="7E18FCB7" w:rsidR="00285E52" w:rsidRDefault="0CCBD5F5" w:rsidP="0CCBD5F5">
                        <w:pPr>
                          <w:spacing w:before="80" w:after="0" w:line="240" w:lineRule="auto"/>
                          <w:rPr>
                            <w:rFonts w:ascii="Arial" w:eastAsia="Arial" w:hAnsi="Arial" w:cs="Arial"/>
                            <w:i/>
                            <w:i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 xml:space="preserve">UIET college website in ASP.Net, </w:t>
                        </w:r>
                        <w:r w:rsidRPr="0CCBD5F5">
                          <w:rPr>
                            <w:rFonts w:ascii="Arial" w:eastAsia="Arial" w:hAnsi="Arial" w:cs="Arial"/>
                            <w:color w:val="3B3E42"/>
                          </w:rPr>
                          <w:t xml:space="preserve">website is running on its own CMS solution. </w:t>
                        </w:r>
                      </w:p>
                      <w:p w14:paraId="2AD9E60F" w14:textId="77777777" w:rsidR="00285E52" w:rsidRPr="002D44B0" w:rsidRDefault="00285E52" w:rsidP="00285E5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285E52" w:rsidRPr="002D44B0" w14:paraId="1A4F84A3" w14:textId="77777777" w:rsidTr="0CCBD5F5">
                    <w:tc>
                      <w:tcPr>
                        <w:tcW w:w="2145" w:type="dxa"/>
                      </w:tcPr>
                      <w:p w14:paraId="47E35972" w14:textId="77777777" w:rsidR="00285E52" w:rsidRPr="002D44B0" w:rsidRDefault="0CCBD5F5" w:rsidP="0CCBD5F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Activities</w:t>
                        </w:r>
                      </w:p>
                    </w:tc>
                    <w:tc>
                      <w:tcPr>
                        <w:tcW w:w="8070" w:type="dxa"/>
                      </w:tcPr>
                      <w:p w14:paraId="77EB5602" w14:textId="3FDB0E3E" w:rsidR="00285E52" w:rsidRPr="002D44B0" w:rsidRDefault="0CCBD5F5" w:rsidP="0CCBD5F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Web surfing, Ethical Hacking, participation in technical or startup events and Hackathons/workshops, solving online programming problems, learning new programming languages, Windows Maintenance &amp; troubleshooting.</w:t>
                        </w:r>
                      </w:p>
                    </w:tc>
                  </w:tr>
                  <w:tr w:rsidR="00285E52" w:rsidRPr="002D44B0" w14:paraId="01AAFB43" w14:textId="77777777" w:rsidTr="0CCBD5F5">
                    <w:tc>
                      <w:tcPr>
                        <w:tcW w:w="2145" w:type="dxa"/>
                      </w:tcPr>
                      <w:p w14:paraId="77A02911" w14:textId="77777777" w:rsidR="00285E52" w:rsidRPr="002D44B0" w:rsidRDefault="00285E52" w:rsidP="00285E52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</w:tcPr>
                      <w:p w14:paraId="565478CC" w14:textId="77777777" w:rsidR="00285E52" w:rsidRPr="002D44B0" w:rsidRDefault="00285E52" w:rsidP="00285E52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14:paraId="1775E1F4" w14:textId="77777777" w:rsidR="00285E52" w:rsidRPr="002D44B0" w:rsidRDefault="00285E52" w:rsidP="00285E5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78D08B4" w14:textId="7219A1E9" w:rsidR="00F15631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5C656AC5" w14:textId="77777777" w:rsidR="00802DE5" w:rsidRDefault="00802DE5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8F1560" w:rsidRPr="002D44B0" w14:paraId="23CC4F2C" w14:textId="77777777" w:rsidTr="00B03869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187DA3F" w14:textId="3E671A93" w:rsidR="008F1560" w:rsidRPr="002D44B0" w:rsidRDefault="008F1560" w:rsidP="00B0386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t>Additional Information</w:t>
                  </w:r>
                </w:p>
              </w:tc>
            </w:tr>
            <w:tr w:rsidR="008F1560" w:rsidRPr="002D44B0" w14:paraId="70F6CD21" w14:textId="77777777" w:rsidTr="00B03869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AB79789" w14:textId="209C38DF" w:rsidR="008F1560" w:rsidRPr="007A259A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CCBD5F5">
                    <w:rPr>
                      <w:rFonts w:ascii="Arial" w:eastAsia="Arial" w:hAnsi="Arial" w:cs="Arial"/>
                      <w:color w:val="3B3E42"/>
                      <w:sz w:val="22"/>
                      <w:szCs w:val="22"/>
                    </w:rPr>
                    <w:t xml:space="preserve">Winner 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 xml:space="preserve">of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NASSCOM Weekend Ventures</w:t>
                  </w:r>
                  <w:r w:rsidRPr="008F1560">
                    <w:rPr>
                      <w:rFonts w:ascii="Arial" w:eastAsia="Arial" w:hAnsi="Arial" w:cs="Arial"/>
                      <w:color w:val="3B3E42"/>
                    </w:rPr>
                    <w:t>, a 54 hrs. long Hackathon (Delhi, July 13).</w:t>
                  </w:r>
                </w:p>
                <w:p w14:paraId="243E82B4" w14:textId="2EBF3D6A" w:rsidR="007A259A" w:rsidRPr="007A259A" w:rsidRDefault="007A259A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7A259A">
                    <w:rPr>
                      <w:rFonts w:ascii="Arial" w:eastAsia="Arial" w:hAnsi="Arial" w:cs="Arial"/>
                      <w:color w:val="3B3E42"/>
                    </w:rPr>
                    <w:t xml:space="preserve">Sparkle (Certificate of Appreciation for exceptional work in product development) – </w:t>
                  </w:r>
                  <w:r w:rsidR="003F7E9E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Advertise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  <w:color w:val="3B3E42"/>
                    </w:rPr>
                    <w:t>.com</w:t>
                  </w:r>
                </w:p>
                <w:p w14:paraId="403D2AB3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Developer Champion –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Ilantus Technologies Pvt. Ltd.</w:t>
                  </w:r>
                </w:p>
                <w:p w14:paraId="059BFD42" w14:textId="77777777" w:rsidR="008F1560" w:rsidRPr="008F156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  <w:rPr>
                      <w:color w:val="3B3E42"/>
                    </w:rPr>
                  </w:pPr>
                  <w:r w:rsidRPr="008F1560">
                    <w:rPr>
                      <w:rFonts w:ascii="Arial" w:eastAsia="Arial" w:hAnsi="Arial" w:cs="Arial"/>
                      <w:color w:val="3B3E42"/>
                    </w:rPr>
                    <w:t>GATE 2011 Qualified.</w:t>
                  </w:r>
                </w:p>
                <w:p w14:paraId="4C4F737D" w14:textId="352DDC78" w:rsidR="008F1560" w:rsidRPr="00593590" w:rsidRDefault="008F1560" w:rsidP="008F156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 w:rsidRPr="008F1560">
                    <w:rPr>
                      <w:rFonts w:ascii="Arial" w:eastAsia="Arial" w:hAnsi="Arial" w:cs="Arial"/>
                    </w:rPr>
                    <w:t xml:space="preserve">Machine Learning by Stanford University 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3B6FBDC3" w14:textId="3B73C3D3" w:rsidR="00593590" w:rsidRPr="008F1560" w:rsidRDefault="00593590" w:rsidP="00593590">
                  <w:pPr>
                    <w:pStyle w:val="ListParagraph"/>
                    <w:numPr>
                      <w:ilvl w:val="1"/>
                      <w:numId w:val="1"/>
                    </w:numPr>
                    <w:spacing w:before="80" w:after="120" w:line="240" w:lineRule="auto"/>
                    <w:jc w:val="left"/>
                  </w:pPr>
                  <w:r>
                    <w:rPr>
                      <w:rFonts w:ascii="Arial" w:eastAsia="Arial" w:hAnsi="Arial" w:cs="Arial"/>
                    </w:rPr>
                    <w:t xml:space="preserve">Getting Started with 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Machine Learning by </w:t>
                  </w:r>
                  <w:r>
                    <w:rPr>
                      <w:rFonts w:ascii="Arial" w:eastAsia="Arial" w:hAnsi="Arial" w:cs="Arial"/>
                    </w:rPr>
                    <w:t xml:space="preserve">AWS </w:t>
                  </w:r>
                  <w:r w:rsidRPr="008F1560">
                    <w:rPr>
                      <w:rFonts w:ascii="Arial" w:eastAsia="Arial" w:hAnsi="Arial" w:cs="Arial"/>
                    </w:rPr>
                    <w:t xml:space="preserve">on </w:t>
                  </w:r>
                  <w:r w:rsidRPr="000D51BC">
                    <w:rPr>
                      <w:rFonts w:ascii="Arial" w:eastAsia="Arial" w:hAnsi="Arial" w:cs="Arial"/>
                      <w:b/>
                      <w:bCs/>
                    </w:rPr>
                    <w:t>Coursera</w:t>
                  </w:r>
                  <w:r w:rsidRPr="008F1560">
                    <w:rPr>
                      <w:rFonts w:ascii="Arial" w:eastAsia="Arial" w:hAnsi="Arial" w:cs="Arial"/>
                    </w:rPr>
                    <w:t xml:space="preserve"> (</w:t>
                  </w:r>
                  <w:r w:rsidRPr="000D51BC">
                    <w:rPr>
                      <w:rFonts w:ascii="Arial" w:eastAsia="Arial" w:hAnsi="Arial" w:cs="Arial"/>
                      <w:i/>
                      <w:iCs/>
                    </w:rPr>
                    <w:t>verified</w:t>
                  </w:r>
                  <w:r w:rsidRPr="008F1560">
                    <w:rPr>
                      <w:rFonts w:ascii="Arial" w:eastAsia="Arial" w:hAnsi="Arial" w:cs="Arial"/>
                    </w:rPr>
                    <w:t>).</w:t>
                  </w:r>
                </w:p>
                <w:p w14:paraId="5B734A50" w14:textId="77777777" w:rsidR="008F1560" w:rsidRPr="002D44B0" w:rsidRDefault="008F1560" w:rsidP="00B03869">
                  <w:pPr>
                    <w:pStyle w:val="ListParagraph"/>
                    <w:spacing w:before="80" w:after="12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0A519145" w14:textId="4088DDC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  <w:p w14:paraId="225673D7" w14:textId="695148B0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4" w14:textId="77777777" w:rsidTr="0CCBD5F5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15631" w:rsidRPr="002D44B0" w14:paraId="225673DC" w14:textId="77777777" w:rsidTr="0CCBD5F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25673DB" w14:textId="77777777" w:rsidR="00F15631" w:rsidRPr="002D44B0" w:rsidRDefault="0CCBD5F5" w:rsidP="0CCBD5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CCBD5F5"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Education</w:t>
                  </w:r>
                </w:p>
              </w:tc>
            </w:tr>
            <w:tr w:rsidR="00F15631" w:rsidRPr="002D44B0" w14:paraId="225673F2" w14:textId="77777777" w:rsidTr="0CCBD5F5">
              <w:trPr>
                <w:trHeight w:val="3283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F15631" w:rsidRPr="002D44B0" w14:paraId="225673E7" w14:textId="77777777" w:rsidTr="0CCBD5F5">
                    <w:tc>
                      <w:tcPr>
                        <w:tcW w:w="2150" w:type="dxa"/>
                      </w:tcPr>
                      <w:p w14:paraId="225673E0" w14:textId="030DE356" w:rsidR="00160AF6" w:rsidRPr="002D44B0" w:rsidRDefault="0CCBD5F5" w:rsidP="000710C3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2006 to 2010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4" w14:textId="5083094F" w:rsidR="00F15631" w:rsidRPr="002D44B0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B.Tech in Computer Science &amp; Engineering</w:t>
                        </w:r>
                      </w:p>
                      <w:p w14:paraId="225673E5" w14:textId="77777777" w:rsidR="00F15631" w:rsidRDefault="0CCBD5F5" w:rsidP="0CCBD5F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UIET, Maharshi Dayanand University, Rohtak</w:t>
                        </w:r>
                      </w:p>
                      <w:p w14:paraId="225673E6" w14:textId="77777777" w:rsidR="004C08D1" w:rsidRPr="002D44B0" w:rsidRDefault="004C08D1" w:rsidP="72F87A1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F15631" w:rsidRPr="002D44B0" w14:paraId="225673EC" w14:textId="77777777" w:rsidTr="0CCBD5F5">
                    <w:tc>
                      <w:tcPr>
                        <w:tcW w:w="2150" w:type="dxa"/>
                      </w:tcPr>
                      <w:p w14:paraId="225673E8" w14:textId="77777777" w:rsidR="00F15631" w:rsidRPr="002D44B0" w:rsidRDefault="0CCBD5F5" w:rsidP="0CCBD5F5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9" w14:textId="7366F6CA" w:rsidR="00F15631" w:rsidRPr="002D44B0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10+2 (PCM)</w:t>
                        </w:r>
                      </w:p>
                      <w:p w14:paraId="225673EA" w14:textId="77777777" w:rsidR="00F15631" w:rsidRDefault="0CCBD5F5" w:rsidP="0CCBD5F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DAV Centenary Public School, Rohtak</w:t>
                        </w:r>
                      </w:p>
                      <w:p w14:paraId="225673EB" w14:textId="77777777" w:rsidR="004C08D1" w:rsidRPr="002D44B0" w:rsidRDefault="004C08D1" w:rsidP="72F87A1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F15631" w:rsidRPr="002D44B0" w14:paraId="225673F0" w14:textId="77777777" w:rsidTr="0CCBD5F5">
                    <w:tc>
                      <w:tcPr>
                        <w:tcW w:w="2150" w:type="dxa"/>
                      </w:tcPr>
                      <w:p w14:paraId="225673ED" w14:textId="77777777" w:rsidR="00F15631" w:rsidRPr="002D44B0" w:rsidRDefault="0CCBD5F5" w:rsidP="0CCBD5F5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2003</w:t>
                        </w:r>
                      </w:p>
                    </w:tc>
                    <w:tc>
                      <w:tcPr>
                        <w:tcW w:w="8065" w:type="dxa"/>
                      </w:tcPr>
                      <w:p w14:paraId="225673EE" w14:textId="773C495E" w:rsidR="00F15631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10</w:t>
                        </w:r>
                        <w:r w:rsidRPr="0CCBD5F5">
                          <w:rPr>
                            <w:rFonts w:ascii="Arial" w:hAnsi="Arial" w:cs="Arial"/>
                            <w:b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</w:p>
                      <w:p w14:paraId="225673EF" w14:textId="77777777" w:rsidR="00F15631" w:rsidRPr="002D44B0" w:rsidRDefault="0CCBD5F5" w:rsidP="0CCBD5F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CCBD5F5">
                          <w:rPr>
                            <w:rFonts w:ascii="Arial" w:hAnsi="Arial" w:cs="Arial"/>
                            <w:color w:val="3B3E42"/>
                          </w:rPr>
                          <w:t>Vaish Public School, Rohtak</w:t>
                        </w:r>
                      </w:p>
                    </w:tc>
                  </w:tr>
                </w:tbl>
                <w:p w14:paraId="225673F1" w14:textId="77777777" w:rsidR="00F15631" w:rsidRPr="002D44B0" w:rsidRDefault="00F15631" w:rsidP="72F87A1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25673F3" w14:textId="77777777" w:rsidR="00F15631" w:rsidRPr="002D44B0" w:rsidRDefault="00F15631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6" w14:textId="77777777" w:rsidTr="0CCBD5F5">
        <w:trPr>
          <w:trHeight w:val="135"/>
        </w:trPr>
        <w:tc>
          <w:tcPr>
            <w:tcW w:w="10682" w:type="dxa"/>
            <w:gridSpan w:val="2"/>
          </w:tcPr>
          <w:p w14:paraId="225673F5" w14:textId="77777777" w:rsidR="00C75132" w:rsidRPr="002D44B0" w:rsidRDefault="00C75132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3F8" w14:textId="77777777" w:rsidTr="0CCBD5F5">
        <w:tc>
          <w:tcPr>
            <w:tcW w:w="10682" w:type="dxa"/>
            <w:gridSpan w:val="2"/>
          </w:tcPr>
          <w:p w14:paraId="225673F7" w14:textId="77777777" w:rsidR="00932C2E" w:rsidRPr="002D44B0" w:rsidRDefault="00932C2E" w:rsidP="72F87A1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15631" w:rsidRPr="002D44B0" w14:paraId="22567437" w14:textId="77777777" w:rsidTr="0CCBD5F5">
        <w:tc>
          <w:tcPr>
            <w:tcW w:w="10682" w:type="dxa"/>
            <w:gridSpan w:val="2"/>
          </w:tcPr>
          <w:p w14:paraId="22567436" w14:textId="18EF531F" w:rsidR="00F15631" w:rsidRPr="002D44B0" w:rsidRDefault="00F15631" w:rsidP="0CCBD5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5631" w:rsidRPr="002D44B0" w14:paraId="2256743E" w14:textId="77777777" w:rsidTr="0CCBD5F5">
        <w:tc>
          <w:tcPr>
            <w:tcW w:w="10682" w:type="dxa"/>
            <w:gridSpan w:val="2"/>
          </w:tcPr>
          <w:p w14:paraId="2256743D" w14:textId="142D9A9B" w:rsidR="005308DB" w:rsidRPr="007E70AC" w:rsidRDefault="005308DB" w:rsidP="0CCBD5F5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52" w14:textId="77777777" w:rsidTr="0CCBD5F5">
        <w:tc>
          <w:tcPr>
            <w:tcW w:w="10682" w:type="dxa"/>
            <w:gridSpan w:val="2"/>
          </w:tcPr>
          <w:p w14:paraId="2256744F" w14:textId="77777777" w:rsidR="00AF4692" w:rsidRPr="00BE46FA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14:paraId="22567450" w14:textId="77777777" w:rsidR="00C75132" w:rsidRDefault="00C7513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14:paraId="22567451" w14:textId="77777777" w:rsidR="00AA4EEF" w:rsidRPr="007E70AC" w:rsidRDefault="00AA4EEF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F4692" w:rsidRPr="002D44B0" w14:paraId="22567462" w14:textId="77777777" w:rsidTr="0CCBD5F5">
        <w:tc>
          <w:tcPr>
            <w:tcW w:w="10682" w:type="dxa"/>
            <w:gridSpan w:val="2"/>
          </w:tcPr>
          <w:p w14:paraId="22567461" w14:textId="77777777" w:rsidR="00AF4692" w:rsidRPr="00AF4692" w:rsidRDefault="00AF4692" w:rsidP="72F87A1F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22567463" w14:textId="77777777" w:rsidR="00694E29" w:rsidRPr="00F15631" w:rsidRDefault="00694E29" w:rsidP="00BE46FA"/>
    <w:sectPr w:rsidR="00694E29" w:rsidRPr="00F15631" w:rsidSect="00963032">
      <w:pgSz w:w="11906" w:h="16838"/>
      <w:pgMar w:top="10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09EA4" w14:textId="77777777" w:rsidR="00506231" w:rsidRDefault="00506231" w:rsidP="004C08D1">
      <w:pPr>
        <w:spacing w:before="0" w:after="0" w:line="240" w:lineRule="auto"/>
      </w:pPr>
      <w:r>
        <w:separator/>
      </w:r>
    </w:p>
  </w:endnote>
  <w:endnote w:type="continuationSeparator" w:id="0">
    <w:p w14:paraId="71A1D2AC" w14:textId="77777777" w:rsidR="00506231" w:rsidRDefault="00506231" w:rsidP="004C08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CB65B" w14:textId="77777777" w:rsidR="00506231" w:rsidRDefault="00506231" w:rsidP="004C08D1">
      <w:pPr>
        <w:spacing w:before="0" w:after="0" w:line="240" w:lineRule="auto"/>
      </w:pPr>
      <w:r>
        <w:separator/>
      </w:r>
    </w:p>
  </w:footnote>
  <w:footnote w:type="continuationSeparator" w:id="0">
    <w:p w14:paraId="14BE5D6E" w14:textId="77777777" w:rsidR="00506231" w:rsidRDefault="00506231" w:rsidP="004C08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4B07"/>
    <w:multiLevelType w:val="hybridMultilevel"/>
    <w:tmpl w:val="298C35C4"/>
    <w:lvl w:ilvl="0" w:tplc="EDC09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699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992E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3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A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6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4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2B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96DC9"/>
    <w:multiLevelType w:val="hybridMultilevel"/>
    <w:tmpl w:val="EFA8A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DBE"/>
    <w:rsid w:val="00004695"/>
    <w:rsid w:val="00062AD3"/>
    <w:rsid w:val="000710C3"/>
    <w:rsid w:val="00073732"/>
    <w:rsid w:val="00083491"/>
    <w:rsid w:val="000A7AF6"/>
    <w:rsid w:val="000B1CE6"/>
    <w:rsid w:val="000D51BC"/>
    <w:rsid w:val="000D56E4"/>
    <w:rsid w:val="00110611"/>
    <w:rsid w:val="001211DC"/>
    <w:rsid w:val="00130370"/>
    <w:rsid w:val="00160AF6"/>
    <w:rsid w:val="00162A6C"/>
    <w:rsid w:val="001D1073"/>
    <w:rsid w:val="001D322C"/>
    <w:rsid w:val="00206E89"/>
    <w:rsid w:val="00215B45"/>
    <w:rsid w:val="00220228"/>
    <w:rsid w:val="002379DF"/>
    <w:rsid w:val="00263860"/>
    <w:rsid w:val="00283A1B"/>
    <w:rsid w:val="00285E52"/>
    <w:rsid w:val="0029209D"/>
    <w:rsid w:val="002951D7"/>
    <w:rsid w:val="002A3DCF"/>
    <w:rsid w:val="002A54A5"/>
    <w:rsid w:val="002D44B0"/>
    <w:rsid w:val="002E3BBD"/>
    <w:rsid w:val="00315076"/>
    <w:rsid w:val="003303B1"/>
    <w:rsid w:val="00341BEA"/>
    <w:rsid w:val="003D1A45"/>
    <w:rsid w:val="003D575B"/>
    <w:rsid w:val="003E3DC3"/>
    <w:rsid w:val="003F7E9E"/>
    <w:rsid w:val="00414EFF"/>
    <w:rsid w:val="00454ED1"/>
    <w:rsid w:val="00474751"/>
    <w:rsid w:val="00497D99"/>
    <w:rsid w:val="004A4314"/>
    <w:rsid w:val="004C08D1"/>
    <w:rsid w:val="004C429C"/>
    <w:rsid w:val="004F408D"/>
    <w:rsid w:val="004F413A"/>
    <w:rsid w:val="00504C88"/>
    <w:rsid w:val="00506231"/>
    <w:rsid w:val="00510E92"/>
    <w:rsid w:val="005308DB"/>
    <w:rsid w:val="00532D43"/>
    <w:rsid w:val="0053669D"/>
    <w:rsid w:val="00541657"/>
    <w:rsid w:val="00541D60"/>
    <w:rsid w:val="00543DBE"/>
    <w:rsid w:val="00562696"/>
    <w:rsid w:val="00563A25"/>
    <w:rsid w:val="00570D51"/>
    <w:rsid w:val="005736B5"/>
    <w:rsid w:val="00583B1A"/>
    <w:rsid w:val="0058596D"/>
    <w:rsid w:val="00593590"/>
    <w:rsid w:val="005A3C1E"/>
    <w:rsid w:val="005A5871"/>
    <w:rsid w:val="005D59B7"/>
    <w:rsid w:val="005F0AC1"/>
    <w:rsid w:val="005F196E"/>
    <w:rsid w:val="005F6332"/>
    <w:rsid w:val="006068F3"/>
    <w:rsid w:val="00606CB9"/>
    <w:rsid w:val="00632324"/>
    <w:rsid w:val="00641208"/>
    <w:rsid w:val="00667894"/>
    <w:rsid w:val="0067241F"/>
    <w:rsid w:val="006823E6"/>
    <w:rsid w:val="00694E29"/>
    <w:rsid w:val="00696784"/>
    <w:rsid w:val="006C2F16"/>
    <w:rsid w:val="006E5165"/>
    <w:rsid w:val="006F5F6C"/>
    <w:rsid w:val="006F632C"/>
    <w:rsid w:val="0070184E"/>
    <w:rsid w:val="0070296E"/>
    <w:rsid w:val="00714CA1"/>
    <w:rsid w:val="00714E84"/>
    <w:rsid w:val="00722326"/>
    <w:rsid w:val="0074136E"/>
    <w:rsid w:val="00751538"/>
    <w:rsid w:val="007A259A"/>
    <w:rsid w:val="007A5DE3"/>
    <w:rsid w:val="007E70AC"/>
    <w:rsid w:val="007F0A53"/>
    <w:rsid w:val="007F316B"/>
    <w:rsid w:val="00802DE5"/>
    <w:rsid w:val="00812D99"/>
    <w:rsid w:val="0081754E"/>
    <w:rsid w:val="008312AB"/>
    <w:rsid w:val="00832786"/>
    <w:rsid w:val="00862821"/>
    <w:rsid w:val="00864960"/>
    <w:rsid w:val="00875B6C"/>
    <w:rsid w:val="008862B2"/>
    <w:rsid w:val="008A1C45"/>
    <w:rsid w:val="008C1019"/>
    <w:rsid w:val="008D3459"/>
    <w:rsid w:val="008D3CCB"/>
    <w:rsid w:val="008D653C"/>
    <w:rsid w:val="008F1560"/>
    <w:rsid w:val="00900DF8"/>
    <w:rsid w:val="00903226"/>
    <w:rsid w:val="00906138"/>
    <w:rsid w:val="00914EC1"/>
    <w:rsid w:val="009251B2"/>
    <w:rsid w:val="00932C2E"/>
    <w:rsid w:val="00943C58"/>
    <w:rsid w:val="009531AF"/>
    <w:rsid w:val="00963032"/>
    <w:rsid w:val="009700DB"/>
    <w:rsid w:val="00970C17"/>
    <w:rsid w:val="00984C6E"/>
    <w:rsid w:val="009E7676"/>
    <w:rsid w:val="009F2958"/>
    <w:rsid w:val="009F79C8"/>
    <w:rsid w:val="00A113C6"/>
    <w:rsid w:val="00A118A1"/>
    <w:rsid w:val="00A21922"/>
    <w:rsid w:val="00A34C4E"/>
    <w:rsid w:val="00A664F5"/>
    <w:rsid w:val="00A73947"/>
    <w:rsid w:val="00A81CF1"/>
    <w:rsid w:val="00A853EC"/>
    <w:rsid w:val="00AA2231"/>
    <w:rsid w:val="00AA4EEF"/>
    <w:rsid w:val="00AB067B"/>
    <w:rsid w:val="00AB5A82"/>
    <w:rsid w:val="00AE78B4"/>
    <w:rsid w:val="00AF4692"/>
    <w:rsid w:val="00B05E71"/>
    <w:rsid w:val="00B158E4"/>
    <w:rsid w:val="00B21E78"/>
    <w:rsid w:val="00B226B4"/>
    <w:rsid w:val="00B34E7A"/>
    <w:rsid w:val="00B508D4"/>
    <w:rsid w:val="00B56ED8"/>
    <w:rsid w:val="00B8023B"/>
    <w:rsid w:val="00BA604E"/>
    <w:rsid w:val="00BA7C3E"/>
    <w:rsid w:val="00BB17F5"/>
    <w:rsid w:val="00BC5E55"/>
    <w:rsid w:val="00BD5A7E"/>
    <w:rsid w:val="00BE46FA"/>
    <w:rsid w:val="00BE76CE"/>
    <w:rsid w:val="00BF0E24"/>
    <w:rsid w:val="00C1362F"/>
    <w:rsid w:val="00C34BA8"/>
    <w:rsid w:val="00C73A29"/>
    <w:rsid w:val="00C75132"/>
    <w:rsid w:val="00C873A9"/>
    <w:rsid w:val="00C87580"/>
    <w:rsid w:val="00C90F11"/>
    <w:rsid w:val="00C92DE4"/>
    <w:rsid w:val="00CA4EDD"/>
    <w:rsid w:val="00CD097F"/>
    <w:rsid w:val="00CE78D1"/>
    <w:rsid w:val="00D20CD4"/>
    <w:rsid w:val="00D224E0"/>
    <w:rsid w:val="00D447C4"/>
    <w:rsid w:val="00D45A6B"/>
    <w:rsid w:val="00D50D6F"/>
    <w:rsid w:val="00D51AE4"/>
    <w:rsid w:val="00D64C50"/>
    <w:rsid w:val="00D659B7"/>
    <w:rsid w:val="00DA2FE4"/>
    <w:rsid w:val="00DB5A85"/>
    <w:rsid w:val="00DC46D8"/>
    <w:rsid w:val="00DC702E"/>
    <w:rsid w:val="00DE2EAE"/>
    <w:rsid w:val="00DE76A6"/>
    <w:rsid w:val="00E45F56"/>
    <w:rsid w:val="00E93F7B"/>
    <w:rsid w:val="00EA27DD"/>
    <w:rsid w:val="00EB02BE"/>
    <w:rsid w:val="00EC1B57"/>
    <w:rsid w:val="00EC3C3E"/>
    <w:rsid w:val="00ED023E"/>
    <w:rsid w:val="00ED0711"/>
    <w:rsid w:val="00ED4627"/>
    <w:rsid w:val="00F15631"/>
    <w:rsid w:val="00F41AE1"/>
    <w:rsid w:val="00F562C4"/>
    <w:rsid w:val="00F63C9F"/>
    <w:rsid w:val="00F731A4"/>
    <w:rsid w:val="00F94336"/>
    <w:rsid w:val="00FA6923"/>
    <w:rsid w:val="00FA7B5B"/>
    <w:rsid w:val="00FD0627"/>
    <w:rsid w:val="00FD3747"/>
    <w:rsid w:val="0CCBD5F5"/>
    <w:rsid w:val="0FC96B10"/>
    <w:rsid w:val="3DFA6B47"/>
    <w:rsid w:val="5E0C6430"/>
    <w:rsid w:val="72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73A3"/>
  <w15:docId w15:val="{3BF76716-9436-4D59-8B2A-E3D3B53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MS PMincho" w:hAnsi="Century Schoolbook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1538"/>
    <w:pPr>
      <w:spacing w:before="40" w:after="200" w:line="276" w:lineRule="auto"/>
      <w:jc w:val="both"/>
    </w:pPr>
    <w:rPr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@Batang" w:eastAsia="BatangChe" w:hAnsi="@Batang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@Batang" w:eastAsia="BatangChe" w:hAnsi="@Batang" w:cs="Times New Roman"/>
        <w:b/>
        <w:bCs/>
      </w:rPr>
    </w:tblStylePr>
    <w:tblStylePr w:type="lastCol">
      <w:rPr>
        <w:rFonts w:ascii="@Batang" w:eastAsia="BatangChe" w:hAnsi="@Batang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8D1"/>
    <w:rPr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C08D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D1"/>
    <w:rPr>
      <w:lang w:eastAsia="en-US" w:bidi="en-US"/>
    </w:rPr>
  </w:style>
  <w:style w:type="character" w:styleId="UnresolvedMention">
    <w:name w:val="Unresolved Mention"/>
    <w:basedOn w:val="DefaultParagraphFont"/>
    <w:uiPriority w:val="99"/>
    <w:rsid w:val="00DC4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30002699\30002699.dotx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B72E3-D6DC-9A43-A3E7-C183955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C:\Downloads\30002699\30002699.dotx</Template>
  <TotalTime>52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HEMANT</dc:creator>
  <cp:keywords>cv</cp:keywords>
  <cp:lastModifiedBy>Hemant Pawar</cp:lastModifiedBy>
  <cp:revision>21</cp:revision>
  <cp:lastPrinted>2020-01-19T17:04:00Z</cp:lastPrinted>
  <dcterms:created xsi:type="dcterms:W3CDTF">2017-11-19T16:35:00Z</dcterms:created>
  <dcterms:modified xsi:type="dcterms:W3CDTF">2020-08-26T06:21:00Z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